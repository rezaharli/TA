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045528">
        <w:trPr>
          <w:trHeight w:hRule="exact" w:val="4680"/>
          <w:jc w:val="center"/>
        </w:trPr>
        <w:tc>
          <w:tcPr>
            <w:tcW w:w="5000" w:type="pct"/>
          </w:tcPr>
          <w:p w:rsidR="00045528" w:rsidRDefault="006876E0">
            <w:pPr>
              <w:pStyle w:val="Title"/>
            </w:pPr>
            <w:r>
              <w:t xml:space="preserve">Certificate </w:t>
            </w:r>
            <w:r>
              <w:rPr>
                <w:rStyle w:val="IntenseEmphasis"/>
              </w:rPr>
              <w:t>of</w:t>
            </w:r>
            <w:r>
              <w:t xml:space="preserve"> Achievement</w:t>
            </w:r>
          </w:p>
          <w:p w:rsidR="00045528" w:rsidRDefault="006876E0">
            <w:pPr>
              <w:pStyle w:val="Heading1"/>
            </w:pPr>
            <w:r>
              <w:t>This 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5188"/>
            </w:tblGrid>
            <w:tr w:rsidR="00045528">
              <w:trPr>
                <w:jc w:val="center"/>
              </w:trPr>
              <w:tc>
                <w:tcPr>
                  <w:tcW w:w="0" w:type="auto"/>
                </w:tcPr>
                <w:p w:rsidR="00045528" w:rsidRDefault="00742F07" w:rsidP="00742F07">
                  <w:pPr>
                    <w:pStyle w:val="Name"/>
                  </w:pPr>
                  <w:r>
                    <w:t>HMSI</w:t>
                  </w:r>
                </w:p>
              </w:tc>
            </w:tr>
          </w:tbl>
          <w:p w:rsidR="00045528" w:rsidRDefault="006876E0">
            <w:pPr>
              <w:pStyle w:val="Heading1"/>
            </w:pPr>
            <w:r>
              <w:t>Has Successfully Completed The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938"/>
              <w:gridCol w:w="2106"/>
            </w:tblGrid>
            <w:tr w:rsidR="00045528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045528" w:rsidRDefault="006876E0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5DE96017" wp14:editId="5D1848BE">
                            <wp:extent cx="1198563" cy="285750"/>
                            <wp:effectExtent l="0" t="0" r="1905" b="0"/>
                            <wp:docPr id="46" name="Freeform 46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7AE000" id="Freeform 46" o:spid="_x0000_s1026" alt="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045528" w:rsidRDefault="005D6376" w:rsidP="005D6376">
                  <w:pPr>
                    <w:pStyle w:val="Subtitle"/>
                  </w:pPr>
                  <w:r>
                    <w:t>Buka bersama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045528" w:rsidRDefault="006876E0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0CF3E125" wp14:editId="0310F507">
                            <wp:extent cx="1198563" cy="285750"/>
                            <wp:effectExtent l="0" t="0" r="1905" b="0"/>
                            <wp:docPr id="47" name="Freeform 47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FCAA2E" id="Freeform 47" o:spid="_x0000_s1026" alt="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/r0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045528" w:rsidRDefault="00045528"/>
        </w:tc>
      </w:tr>
      <w:tr w:rsidR="00045528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25"/>
              <w:gridCol w:w="3366"/>
            </w:tblGrid>
            <w:tr w:rsidR="00045528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6876E0">
                  <w:r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3C94C3F1" wp14:editId="322DC973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45528" w:rsidRDefault="00045528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45528" w:rsidRDefault="005D6376">
                                          <w:pPr>
                                            <w:pStyle w:val="Date"/>
                                          </w:pPr>
                                          <w:r>
                                            <w:t>18, Juni</w:t>
                                          </w:r>
                                        </w:p>
                                        <w:p w:rsidR="00045528" w:rsidRDefault="005D6376">
                                          <w:pPr>
                                            <w:pStyle w:val="Year"/>
                                          </w:pPr>
                                          <w:r>
                                            <w:t>2016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94C3F1" id="Group 62" o:spid="_x0000_s1026" alt="Award seal art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">
                            <v:group id="Group 35" o:spid="_x0000_s1027" alt="Award seal art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reeform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Oval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045528" w:rsidRDefault="00045528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045528" w:rsidRDefault="005D6376">
                                    <w:pPr>
                                      <w:pStyle w:val="Date"/>
                                    </w:pPr>
                                    <w:r>
                                      <w:t>18, Juni</w:t>
                                    </w:r>
                                  </w:p>
                                  <w:p w:rsidR="00045528" w:rsidRDefault="005D6376">
                                    <w:pPr>
                                      <w:pStyle w:val="Year"/>
                                    </w:pPr>
                                    <w:r>
                                      <w:t>2016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5"/>
                  </w:tblGrid>
                  <w:tr w:rsidR="00045528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045528" w:rsidRDefault="006876E0">
                        <w:pPr>
                          <w:pStyle w:val="SignatureLine"/>
                        </w:pPr>
                        <w:r>
                          <w:t>x </w:t>
                        </w:r>
                      </w:p>
                    </w:tc>
                  </w:tr>
                  <w:tr w:rsidR="00045528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045528" w:rsidRDefault="006876E0">
                        <w:pPr>
                          <w:pStyle w:val="Signature"/>
                        </w:pPr>
                        <w:r>
                          <w:rPr>
                            <w:rStyle w:val="Strong"/>
                          </w:rPr>
                          <w:t>Signed</w:t>
                        </w:r>
                        <w:r>
                          <w:t xml:space="preserve">, </w:t>
                        </w:r>
                        <w:sdt>
                          <w:sdtPr>
                            <w:rPr>
                              <w:rStyle w:val="Emphasis"/>
                            </w:rPr>
                            <w:id w:val="-802238257"/>
                            <w:placeholder>
                              <w:docPart w:val="235D201866FC405FA3278190BA2DC48F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>
                            <w:rPr>
                              <w:rStyle w:val="DefaultParagraphFont"/>
                              <w:i w:val="0"/>
                              <w:iCs w:val="0"/>
                            </w:rPr>
                          </w:sdtEndPr>
                          <w:sdtContent>
                            <w:r>
                              <w:rPr>
                                <w:rStyle w:val="Emphasis"/>
                              </w:rPr>
                              <w:t>[Signatory Name]</w:t>
                            </w:r>
                          </w:sdtContent>
                        </w:sdt>
                        <w:r>
                          <w:t xml:space="preserve">, </w:t>
                        </w:r>
                        <w:sdt>
                          <w:sdtPr>
                            <w:id w:val="-127005992"/>
                            <w:placeholder>
                              <w:docPart w:val="AB1CF63F97CB463FA95580121998AB99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/>
                          <w:sdtContent>
                            <w:r>
                              <w:t>[Signatory Title]</w:t>
                            </w:r>
                          </w:sdtContent>
                        </w:sdt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045528" w:rsidRDefault="006876E0">
                  <w:bookmarkStart w:id="0" w:name="_GoBack"/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2196038A" wp14:editId="131298E8">
                        <wp:extent cx="914400" cy="439750"/>
                        <wp:effectExtent l="0" t="0" r="0" b="0"/>
                        <wp:docPr id="56" name="Picture 56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logo_placeholder.pn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43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</w:tbl>
          <w:p w:rsidR="00045528" w:rsidRDefault="00045528"/>
        </w:tc>
      </w:tr>
    </w:tbl>
    <w:p w:rsidR="00045528" w:rsidRDefault="006876E0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224DD"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">
                <o:lock v:ext="edit" aspectratio="t"/>
                <v:group id="Group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045528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5D6376"/>
    <w:rsid w:val="006876E0"/>
    <w:rsid w:val="0074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5D201866FC405FA3278190BA2DC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82E1D-4B31-49AC-B0CC-323610BD5F96}"/>
      </w:docPartPr>
      <w:docPartBody>
        <w:p w:rsidR="005123F8" w:rsidRDefault="00120432">
          <w:pPr>
            <w:pStyle w:val="235D201866FC405FA3278190BA2DC48F"/>
          </w:pPr>
          <w:r>
            <w:rPr>
              <w:rStyle w:val="Emphasis"/>
            </w:rPr>
            <w:t>[Signatory Name]</w:t>
          </w:r>
        </w:p>
      </w:docPartBody>
    </w:docPart>
    <w:docPart>
      <w:docPartPr>
        <w:name w:val="AB1CF63F97CB463FA95580121998A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BEEF9-4DCE-4BA7-8D5B-DD9E8E936557}"/>
      </w:docPartPr>
      <w:docPartBody>
        <w:p w:rsidR="005123F8" w:rsidRDefault="00120432">
          <w:pPr>
            <w:pStyle w:val="AB1CF63F97CB463FA95580121998AB99"/>
          </w:pPr>
          <w:r>
            <w:t>[Signatory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32"/>
    <w:rsid w:val="00120432"/>
    <w:rsid w:val="003657AB"/>
    <w:rsid w:val="004C6E13"/>
    <w:rsid w:val="0051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4D7C19B46749E7B78B74EEF1407351">
    <w:name w:val="654D7C19B46749E7B78B74EEF1407351"/>
  </w:style>
  <w:style w:type="paragraph" w:customStyle="1" w:styleId="551F41C3E66E4828AC62F245AF02751A">
    <w:name w:val="551F41C3E66E4828AC62F245AF02751A"/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customStyle="1" w:styleId="235D201866FC405FA3278190BA2DC48F">
    <w:name w:val="235D201866FC405FA3278190BA2DC48F"/>
  </w:style>
  <w:style w:type="paragraph" w:customStyle="1" w:styleId="AB1CF63F97CB463FA95580121998AB99">
    <w:name w:val="AB1CF63F97CB463FA95580121998AB99"/>
  </w:style>
  <w:style w:type="paragraph" w:customStyle="1" w:styleId="1F284D020950444984602C7EAFEDACFC">
    <w:name w:val="1F284D020950444984602C7EAFEDACFC"/>
  </w:style>
  <w:style w:type="paragraph" w:customStyle="1" w:styleId="E5F1E26CF22D4B9FB916D33A15A4DE17">
    <w:name w:val="E5F1E26CF22D4B9FB916D33A15A4DE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Achievement.dotx</Template>
  <TotalTime>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Lyan Dwi Pangestu</cp:lastModifiedBy>
  <cp:revision>3</cp:revision>
  <cp:lastPrinted>2013-03-04T23:11:00Z</cp:lastPrinted>
  <dcterms:created xsi:type="dcterms:W3CDTF">2016-05-21T15:32:00Z</dcterms:created>
  <dcterms:modified xsi:type="dcterms:W3CDTF">2016-06-04T13:58:00Z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