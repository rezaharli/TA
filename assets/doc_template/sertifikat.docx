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045528">
        <w:trPr>
          <w:trHeight w:hRule="exact" w:val="4680"/>
          <w:jc w:val="center"/>
        </w:trPr>
        <w:tc>
          <w:tcPr>
            <w:tcW w:w="5000" w:type="pct"/>
          </w:tcPr>
          <w:p w:rsidR="00045528" w:rsidRDefault="006876E0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045528" w:rsidRDefault="006876E0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188"/>
            </w:tblGrid>
            <w:tr w:rsidR="00045528">
              <w:trPr>
                <w:jc w:val="center"/>
              </w:trPr>
              <w:tc>
                <w:tcPr>
                  <w:tcW w:w="0" w:type="auto"/>
                </w:tcPr>
                <w:p w:rsidR="00045528" w:rsidRDefault="00742F07" w:rsidP="00742F07">
                  <w:pPr>
                    <w:pStyle w:val="Name"/>
                  </w:pPr>
                  <w:r>
                    <w:t>${</w:t>
                  </w:r>
                  <w:proofErr w:type="spellStart"/>
                  <w:r>
                    <w:t>nama</w:t>
                  </w:r>
                  <w:proofErr w:type="spellEnd"/>
                  <w:r>
                    <w:t>}</w:t>
                  </w:r>
                </w:p>
              </w:tc>
            </w:tr>
          </w:tbl>
          <w:p w:rsidR="00045528" w:rsidRDefault="006876E0">
            <w:pPr>
              <w:pStyle w:val="Heading1"/>
            </w:pPr>
            <w:r>
              <w:t>Has Successfully Completed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938"/>
              <w:gridCol w:w="2106"/>
            </w:tblGrid>
            <w:tr w:rsidR="00045528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045528" w:rsidRDefault="006876E0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DE96017" wp14:editId="5D1848BE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7AE000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045528" w:rsidRDefault="005D6376" w:rsidP="005D6376">
                  <w:pPr>
                    <w:pStyle w:val="Subtitle"/>
                  </w:pPr>
                  <w:r>
                    <w:t>${NAMA_ACARA}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045528" w:rsidRDefault="006876E0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CF3E125" wp14:editId="0310F507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CAA2E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45528" w:rsidRDefault="00045528"/>
        </w:tc>
      </w:tr>
      <w:tr w:rsidR="00045528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045528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6876E0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3C94C3F1" wp14:editId="322DC973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45528" w:rsidRDefault="00045528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45528" w:rsidRDefault="005D6376">
                                          <w:pPr>
                                            <w:pStyle w:val="Date"/>
                                          </w:pPr>
                                          <w:r>
                                            <w:t>${TANGGAL}, ${BULAN}</w:t>
                                          </w:r>
                                        </w:p>
                                        <w:p w:rsidR="00045528" w:rsidRDefault="005D6376">
                                          <w:pPr>
                                            <w:pStyle w:val="Year"/>
                                          </w:pPr>
                                          <w:r>
                                            <w:t>${TAHUN}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94C3F1"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045528" w:rsidRDefault="00045528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045528" w:rsidRDefault="005D6376">
                                    <w:pPr>
                                      <w:pStyle w:val="Date"/>
                                    </w:pPr>
                                    <w:r>
                                      <w:t>${TANGGAL}, ${BULAN}</w:t>
                                    </w:r>
                                  </w:p>
                                  <w:p w:rsidR="00045528" w:rsidRDefault="005D6376">
                                    <w:pPr>
                                      <w:pStyle w:val="Year"/>
                                    </w:pPr>
                                    <w:r>
                                      <w:t>${TAHUN}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5"/>
                  </w:tblGrid>
                  <w:tr w:rsidR="00045528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045528" w:rsidRDefault="006876E0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045528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045528" w:rsidRDefault="006876E0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235D201866FC405FA3278190BA2DC48F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AB1CF63F97CB463FA95580121998AB99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045528" w:rsidRDefault="006876E0">
                  <w:bookmarkStart w:id="0" w:name="_GoBack"/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196038A" wp14:editId="131298E8">
                        <wp:extent cx="914400" cy="439750"/>
                        <wp:effectExtent l="0" t="0" r="0" b="0"/>
                        <wp:docPr id="56" name="Picture 56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logo_placeholder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045528" w:rsidRDefault="00045528"/>
        </w:tc>
      </w:tr>
    </w:tbl>
    <w:p w:rsidR="00045528" w:rsidRDefault="006876E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24DD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045528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5D6376"/>
    <w:rsid w:val="006876E0"/>
    <w:rsid w:val="007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5D201866FC405FA3278190BA2D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2E1D-4B31-49AC-B0CC-323610BD5F96}"/>
      </w:docPartPr>
      <w:docPartBody>
        <w:p w:rsidR="005123F8" w:rsidRDefault="00120432">
          <w:pPr>
            <w:pStyle w:val="235D201866FC405FA3278190BA2DC48F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AB1CF63F97CB463FA95580121998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EEF9-4DCE-4BA7-8D5B-DD9E8E936557}"/>
      </w:docPartPr>
      <w:docPartBody>
        <w:p w:rsidR="005123F8" w:rsidRDefault="00120432">
          <w:pPr>
            <w:pStyle w:val="AB1CF63F97CB463FA95580121998AB99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2"/>
    <w:rsid w:val="00120432"/>
    <w:rsid w:val="003657AB"/>
    <w:rsid w:val="004C6E13"/>
    <w:rsid w:val="005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D7C19B46749E7B78B74EEF1407351">
    <w:name w:val="654D7C19B46749E7B78B74EEF1407351"/>
  </w:style>
  <w:style w:type="paragraph" w:customStyle="1" w:styleId="551F41C3E66E4828AC62F245AF02751A">
    <w:name w:val="551F41C3E66E4828AC62F245AF02751A"/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customStyle="1" w:styleId="235D201866FC405FA3278190BA2DC48F">
    <w:name w:val="235D201866FC405FA3278190BA2DC48F"/>
  </w:style>
  <w:style w:type="paragraph" w:customStyle="1" w:styleId="AB1CF63F97CB463FA95580121998AB99">
    <w:name w:val="AB1CF63F97CB463FA95580121998AB99"/>
  </w:style>
  <w:style w:type="paragraph" w:customStyle="1" w:styleId="1F284D020950444984602C7EAFEDACFC">
    <w:name w:val="1F284D020950444984602C7EAFEDACFC"/>
  </w:style>
  <w:style w:type="paragraph" w:customStyle="1" w:styleId="E5F1E26CF22D4B9FB916D33A15A4DE17">
    <w:name w:val="E5F1E26CF22D4B9FB916D33A15A4D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3</cp:revision>
  <cp:lastPrinted>2013-03-04T23:11:00Z</cp:lastPrinted>
  <dcterms:created xsi:type="dcterms:W3CDTF">2016-05-21T15:32:00Z</dcterms:created>
  <dcterms:modified xsi:type="dcterms:W3CDTF">2016-06-04T13:58:00Z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